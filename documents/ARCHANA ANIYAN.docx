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252F14" w:rsidP="006D18BC">
            <w:pPr>
              <w:tabs>
                <w:tab w:val="left" w:pos="990"/>
              </w:tabs>
            </w:pPr>
            <w:r w:rsidRPr="00252F14">
              <w:rPr>
                <w:noProof/>
                <w:lang w:eastAsia="en-US"/>
              </w:rPr>
              <w:drawing>
                <wp:inline distT="0" distB="0" distL="0" distR="0" wp14:anchorId="585AEA11" wp14:editId="510943CA">
                  <wp:extent cx="1410481" cy="1737360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339" cy="1760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6C1D9D" w:rsidRDefault="00021A26" w:rsidP="006C1D9D">
            <w:pPr>
              <w:pStyle w:val="Title"/>
              <w:rPr>
                <w:sz w:val="94"/>
                <w:szCs w:val="94"/>
              </w:rPr>
            </w:pPr>
            <w:r>
              <w:rPr>
                <w:sz w:val="94"/>
                <w:szCs w:val="94"/>
              </w:rPr>
              <w:t>ARCHANA ANIYAN</w:t>
            </w: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0B15879A7B124742BF96F5C6378BD1C9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Pr="006D18BC" w:rsidRDefault="00617396" w:rsidP="006F4A1C">
            <w:pPr>
              <w:pStyle w:val="NoSpacing"/>
              <w:rPr>
                <w:rFonts w:eastAsia="Times New Roman"/>
                <w:sz w:val="16"/>
                <w:szCs w:val="16"/>
              </w:rPr>
            </w:pPr>
            <w:r w:rsidRPr="006D18BC">
              <w:rPr>
                <w:sz w:val="16"/>
                <w:szCs w:val="16"/>
              </w:rPr>
              <w:t>Trainee Engineer</w:t>
            </w:r>
            <w:r w:rsidR="00385167" w:rsidRPr="006D18BC">
              <w:rPr>
                <w:sz w:val="16"/>
                <w:szCs w:val="16"/>
              </w:rPr>
              <w:t xml:space="preserve"> with a warm and friendly demeanor </w:t>
            </w:r>
            <w:r w:rsidR="006C1D9D" w:rsidRPr="006D18BC">
              <w:rPr>
                <w:sz w:val="16"/>
                <w:szCs w:val="16"/>
              </w:rPr>
              <w:t>always</w:t>
            </w:r>
            <w:r w:rsidR="00385167" w:rsidRPr="006D18BC">
              <w:rPr>
                <w:sz w:val="16"/>
                <w:szCs w:val="16"/>
              </w:rPr>
              <w:t>! Skilled at</w:t>
            </w:r>
            <w:r w:rsidR="00692CA1" w:rsidRPr="006D18BC">
              <w:rPr>
                <w:sz w:val="16"/>
                <w:szCs w:val="16"/>
              </w:rPr>
              <w:t xml:space="preserve"> java</w:t>
            </w:r>
            <w:r w:rsidR="00385167" w:rsidRPr="006D18BC">
              <w:rPr>
                <w:sz w:val="16"/>
                <w:szCs w:val="16"/>
              </w:rPr>
              <w:t xml:space="preserve"> </w:t>
            </w:r>
            <w:r w:rsidR="00692CA1" w:rsidRPr="006D18BC">
              <w:rPr>
                <w:sz w:val="16"/>
                <w:szCs w:val="16"/>
              </w:rPr>
              <w:t>full-stack development</w:t>
            </w:r>
            <w:r w:rsidR="00385167" w:rsidRPr="006D18BC">
              <w:rPr>
                <w:sz w:val="16"/>
                <w:szCs w:val="16"/>
              </w:rPr>
              <w:t xml:space="preserve">. Team builder who is acutely attentive to </w:t>
            </w:r>
            <w:r w:rsidR="00692CA1" w:rsidRPr="006D18BC">
              <w:rPr>
                <w:sz w:val="16"/>
                <w:szCs w:val="16"/>
              </w:rPr>
              <w:t xml:space="preserve">colleagues’, </w:t>
            </w:r>
            <w:r w:rsidRPr="006D18BC">
              <w:rPr>
                <w:sz w:val="16"/>
                <w:szCs w:val="16"/>
              </w:rPr>
              <w:t>mentor’s and</w:t>
            </w:r>
            <w:r w:rsidR="00385167" w:rsidRPr="006D18BC">
              <w:rPr>
                <w:sz w:val="16"/>
                <w:szCs w:val="16"/>
              </w:rPr>
              <w:t xml:space="preserve"> </w:t>
            </w:r>
            <w:r w:rsidRPr="006D18BC">
              <w:rPr>
                <w:sz w:val="16"/>
                <w:szCs w:val="16"/>
              </w:rPr>
              <w:t xml:space="preserve">manger suggestions and </w:t>
            </w:r>
            <w:r w:rsidR="00692CA1" w:rsidRPr="006D18BC">
              <w:rPr>
                <w:sz w:val="16"/>
                <w:szCs w:val="16"/>
              </w:rPr>
              <w:t>advices</w:t>
            </w:r>
            <w:r w:rsidR="00385167" w:rsidRPr="006D18BC">
              <w:rPr>
                <w:sz w:val="16"/>
                <w:szCs w:val="16"/>
              </w:rPr>
              <w:t>. Punctual problem solver and avid multitasker</w:t>
            </w:r>
            <w:r w:rsidR="00692CA1" w:rsidRPr="006D18BC">
              <w:rPr>
                <w:sz w:val="16"/>
                <w:szCs w:val="16"/>
              </w:rPr>
              <w:t>. I</w:t>
            </w:r>
            <w:r w:rsidR="00385167" w:rsidRPr="006D18BC">
              <w:rPr>
                <w:sz w:val="16"/>
                <w:szCs w:val="16"/>
              </w:rPr>
              <w:t>nstrumental in p</w:t>
            </w:r>
            <w:r w:rsidR="00385167" w:rsidRPr="006D18BC">
              <w:rPr>
                <w:rFonts w:eastAsia="Times New Roman"/>
                <w:sz w:val="16"/>
                <w:szCs w:val="16"/>
              </w:rPr>
              <w:t>roviding effective solutions that produce immediate impact and contribute to the establishment’s long</w:t>
            </w:r>
            <w:r w:rsidR="00385167" w:rsidRPr="006D18BC">
              <w:rPr>
                <w:sz w:val="16"/>
                <w:szCs w:val="16"/>
              </w:rPr>
              <w:t>-</w:t>
            </w:r>
            <w:r w:rsidR="00385167" w:rsidRPr="006D18BC">
              <w:rPr>
                <w:rFonts w:eastAsia="Times New Roman"/>
                <w:sz w:val="16"/>
                <w:szCs w:val="16"/>
              </w:rPr>
              <w:t>term success.</w:t>
            </w:r>
          </w:p>
          <w:sdt>
            <w:sdtPr>
              <w:id w:val="-1954003311"/>
              <w:placeholder>
                <w:docPart w:val="8BF6BB8632E146839B3D59CB0DBE65E3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039FE">
                  <w:t>Contact</w:t>
                </w:r>
              </w:p>
            </w:sdtContent>
          </w:sdt>
          <w:sdt>
            <w:sdtPr>
              <w:id w:val="1111563247"/>
              <w:placeholder>
                <w:docPart w:val="A1190AC1776A46EFAF946AE07BF4CD1B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Pr="006D18BC" w:rsidRDefault="00021A26" w:rsidP="004D3011">
            <w:pPr>
              <w:rPr>
                <w:sz w:val="16"/>
                <w:szCs w:val="16"/>
              </w:rPr>
            </w:pPr>
            <w:r w:rsidRPr="006D18BC">
              <w:rPr>
                <w:sz w:val="16"/>
                <w:szCs w:val="16"/>
              </w:rPr>
              <w:t>8590208160</w:t>
            </w:r>
          </w:p>
          <w:p w:rsidR="004D3011" w:rsidRDefault="004D3011" w:rsidP="004D3011"/>
          <w:sdt>
            <w:sdtPr>
              <w:id w:val="-240260293"/>
              <w:placeholder>
                <w:docPart w:val="CC083712CE9A48CA8CA00739EC50D317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6D18BC" w:rsidRDefault="004E14E6" w:rsidP="004D3011">
            <w:pPr>
              <w:rPr>
                <w:sz w:val="16"/>
                <w:szCs w:val="16"/>
              </w:rPr>
            </w:pPr>
            <w:hyperlink r:id="rId11" w:history="1">
              <w:r w:rsidR="00A3629A" w:rsidRPr="006D18BC">
                <w:rPr>
                  <w:rStyle w:val="Hyperlink"/>
                  <w:sz w:val="16"/>
                  <w:szCs w:val="16"/>
                </w:rPr>
                <w:t>archana.aniyan@quest-global.com</w:t>
              </w:r>
            </w:hyperlink>
          </w:p>
          <w:p w:rsidR="00A3629A" w:rsidRPr="006D18BC" w:rsidRDefault="00A3629A" w:rsidP="004D3011">
            <w:pPr>
              <w:rPr>
                <w:sz w:val="16"/>
                <w:szCs w:val="16"/>
              </w:rPr>
            </w:pPr>
          </w:p>
          <w:p w:rsidR="00A3629A" w:rsidRDefault="00A3629A" w:rsidP="00A3629A">
            <w:r>
              <w:t>ADDRESS:</w:t>
            </w:r>
          </w:p>
          <w:p w:rsidR="00A3629A" w:rsidRPr="006D18BC" w:rsidRDefault="00A3629A" w:rsidP="00A3629A">
            <w:pPr>
              <w:rPr>
                <w:sz w:val="16"/>
                <w:szCs w:val="16"/>
              </w:rPr>
            </w:pPr>
            <w:r w:rsidRPr="006D18BC">
              <w:rPr>
                <w:sz w:val="16"/>
                <w:szCs w:val="16"/>
              </w:rPr>
              <w:t>Kunnel(H), Nedungadappally P O</w:t>
            </w:r>
          </w:p>
          <w:p w:rsidR="00A3629A" w:rsidRPr="006D18BC" w:rsidRDefault="00A3629A" w:rsidP="004D3011">
            <w:pPr>
              <w:rPr>
                <w:rStyle w:val="Hyperlink"/>
                <w:color w:val="auto"/>
                <w:sz w:val="16"/>
                <w:szCs w:val="16"/>
                <w:u w:val="none"/>
              </w:rPr>
            </w:pPr>
            <w:r w:rsidRPr="006D18BC">
              <w:rPr>
                <w:sz w:val="16"/>
                <w:szCs w:val="16"/>
              </w:rPr>
              <w:t>Karukachal, Kottayam, 686545</w:t>
            </w:r>
          </w:p>
          <w:p w:rsidR="004D3011" w:rsidRPr="00CB0055" w:rsidRDefault="006C1D9D" w:rsidP="00C039FE">
            <w:pPr>
              <w:pStyle w:val="Heading3"/>
            </w:pPr>
            <w:r>
              <w:t>activities and interests</w:t>
            </w:r>
          </w:p>
          <w:p w:rsidR="004D3011" w:rsidRPr="00252F14" w:rsidRDefault="00021A26" w:rsidP="00252F14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 w:rsidRPr="00252F14">
              <w:rPr>
                <w:sz w:val="16"/>
                <w:szCs w:val="16"/>
              </w:rPr>
              <w:t>Volunteering</w:t>
            </w:r>
          </w:p>
          <w:p w:rsidR="004D3011" w:rsidRPr="00252F14" w:rsidRDefault="00021A26" w:rsidP="00252F14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 w:rsidRPr="00252F14">
              <w:rPr>
                <w:sz w:val="16"/>
                <w:szCs w:val="16"/>
              </w:rPr>
              <w:t>Riddling</w:t>
            </w:r>
          </w:p>
          <w:p w:rsidR="006C1D9D" w:rsidRPr="00252F14" w:rsidRDefault="006C1D9D" w:rsidP="00252F14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 w:rsidRPr="00252F14">
              <w:rPr>
                <w:sz w:val="16"/>
                <w:szCs w:val="16"/>
              </w:rPr>
              <w:t>Travel</w:t>
            </w:r>
          </w:p>
          <w:p w:rsidR="006C1D9D" w:rsidRPr="00252F14" w:rsidRDefault="006C1D9D" w:rsidP="00252F14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 w:rsidRPr="00252F14">
              <w:rPr>
                <w:sz w:val="16"/>
                <w:szCs w:val="16"/>
              </w:rPr>
              <w:t>Great food</w:t>
            </w:r>
          </w:p>
          <w:p w:rsidR="006C1D9D" w:rsidRPr="00252F14" w:rsidRDefault="00021A26" w:rsidP="00252F14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 w:rsidRPr="00252F14">
              <w:rPr>
                <w:sz w:val="16"/>
                <w:szCs w:val="16"/>
              </w:rPr>
              <w:t>Pet care</w:t>
            </w:r>
          </w:p>
          <w:p w:rsidR="00021A26" w:rsidRPr="00252F14" w:rsidRDefault="00021A26" w:rsidP="00252F14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 w:rsidRPr="00252F14">
              <w:rPr>
                <w:sz w:val="16"/>
                <w:szCs w:val="16"/>
              </w:rPr>
              <w:t>Gardening</w:t>
            </w:r>
          </w:p>
          <w:p w:rsidR="006F4A1C" w:rsidRDefault="006F4A1C" w:rsidP="006F4A1C">
            <w:pPr>
              <w:pStyle w:val="Heading3"/>
            </w:pPr>
            <w:r>
              <w:t>ACHIEVEMENTS</w:t>
            </w:r>
          </w:p>
          <w:p w:rsidR="006F4A1C" w:rsidRPr="006D18BC" w:rsidRDefault="006D18BC" w:rsidP="006D18BC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6D18BC">
              <w:rPr>
                <w:sz w:val="16"/>
                <w:szCs w:val="16"/>
              </w:rPr>
              <w:t>Onstage committee head, ECE Department for Keli 2019</w:t>
            </w:r>
          </w:p>
          <w:p w:rsidR="006D18BC" w:rsidRPr="006D18BC" w:rsidRDefault="006D18BC" w:rsidP="006D18BC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6D18BC">
              <w:rPr>
                <w:sz w:val="16"/>
                <w:szCs w:val="16"/>
              </w:rPr>
              <w:t>Third Year Representative, Mathrukam RIT Unit,</w:t>
            </w:r>
            <w:r>
              <w:rPr>
                <w:sz w:val="16"/>
                <w:szCs w:val="16"/>
              </w:rPr>
              <w:t xml:space="preserve"> </w:t>
            </w:r>
            <w:r w:rsidRPr="006D18BC">
              <w:rPr>
                <w:sz w:val="16"/>
                <w:szCs w:val="16"/>
              </w:rPr>
              <w:t>2018-2019</w:t>
            </w:r>
          </w:p>
          <w:p w:rsidR="006D18BC" w:rsidRPr="00520DEA" w:rsidRDefault="006D18BC" w:rsidP="006D18BC">
            <w:pPr>
              <w:pStyle w:val="ListParagraph"/>
              <w:numPr>
                <w:ilvl w:val="0"/>
                <w:numId w:val="9"/>
              </w:numPr>
            </w:pPr>
            <w:r w:rsidRPr="006D18BC">
              <w:rPr>
                <w:sz w:val="16"/>
                <w:szCs w:val="16"/>
              </w:rPr>
              <w:t>NSS Volunteer 2017-2019</w:t>
            </w:r>
          </w:p>
          <w:p w:rsidR="00520DEA" w:rsidRPr="006F4A1C" w:rsidRDefault="00520DEA" w:rsidP="006D18BC">
            <w:pPr>
              <w:pStyle w:val="ListParagraph"/>
              <w:numPr>
                <w:ilvl w:val="0"/>
                <w:numId w:val="9"/>
              </w:numPr>
            </w:pPr>
            <w:r>
              <w:rPr>
                <w:sz w:val="16"/>
                <w:szCs w:val="16"/>
              </w:rPr>
              <w:t xml:space="preserve">KVS Regional level Kho </w:t>
            </w:r>
            <w:proofErr w:type="spellStart"/>
            <w:r>
              <w:rPr>
                <w:sz w:val="16"/>
                <w:szCs w:val="16"/>
              </w:rPr>
              <w:t>Kho</w:t>
            </w:r>
            <w:proofErr w:type="spellEnd"/>
            <w:r>
              <w:rPr>
                <w:sz w:val="16"/>
                <w:szCs w:val="16"/>
              </w:rPr>
              <w:t xml:space="preserve"> player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01553383"/>
              <w:placeholder>
                <w:docPart w:val="C3272FC968544F128A7E64163F625A30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036450" w:rsidRDefault="00692CA1" w:rsidP="00B359E4">
            <w:pPr>
              <w:pStyle w:val="Heading4"/>
              <w:rPr>
                <w:bCs/>
              </w:rPr>
            </w:pPr>
            <w:r>
              <w:t>Trainee Engineer at Quest Global</w:t>
            </w:r>
          </w:p>
          <w:p w:rsidR="004D3011" w:rsidRDefault="000572E2" w:rsidP="000572E2">
            <w:pPr>
              <w:pStyle w:val="Date"/>
            </w:pPr>
            <w:r>
              <w:t xml:space="preserve">January </w:t>
            </w:r>
            <w:r w:rsidR="00692CA1">
              <w:t>2021</w:t>
            </w:r>
            <w:r w:rsidR="00036450" w:rsidRPr="00036450">
              <w:t>–</w:t>
            </w:r>
            <w:r w:rsidR="000041C4">
              <w:t>Present</w:t>
            </w:r>
          </w:p>
          <w:sdt>
            <w:sdtPr>
              <w:id w:val="-1447144958"/>
              <w:placeholder>
                <w:docPart w:val="9E2330BF81BD47A3A30F272D77060119"/>
              </w:placeholder>
              <w:temporary/>
              <w:showingPlcHdr/>
              <w15:appearance w15:val="hidden"/>
            </w:sdtPr>
            <w:sdtEndPr/>
            <w:sdtContent>
              <w:p w:rsidR="000041C4" w:rsidRDefault="000041C4" w:rsidP="000041C4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041C4" w:rsidRPr="00036450" w:rsidRDefault="00021A26" w:rsidP="000041C4">
            <w:pPr>
              <w:pStyle w:val="Heading4"/>
            </w:pPr>
            <w:r>
              <w:t>Govt. Rajiv Gandhi Institute of Technology</w:t>
            </w:r>
          </w:p>
          <w:p w:rsidR="000041C4" w:rsidRPr="00B359E4" w:rsidRDefault="00021A26" w:rsidP="000041C4">
            <w:pPr>
              <w:pStyle w:val="Date"/>
            </w:pPr>
            <w:r>
              <w:t>September 2020</w:t>
            </w:r>
          </w:p>
          <w:p w:rsidR="000041C4" w:rsidRDefault="000041C4" w:rsidP="000041C4">
            <w:r>
              <w:t xml:space="preserve">Bachelor of </w:t>
            </w:r>
            <w:r w:rsidR="00021A26">
              <w:t>Technology</w:t>
            </w:r>
            <w:r w:rsidR="00C80811">
              <w:t xml:space="preserve"> in </w:t>
            </w:r>
            <w:r w:rsidR="00021A26">
              <w:t>Electronics and Communication Engineering</w:t>
            </w:r>
          </w:p>
          <w:p w:rsidR="00087188" w:rsidRDefault="00087188" w:rsidP="000041C4">
            <w:r>
              <w:t>CGPA: 7.66</w:t>
            </w:r>
          </w:p>
          <w:p w:rsidR="000572E2" w:rsidRDefault="000572E2" w:rsidP="000572E2">
            <w:pPr>
              <w:pStyle w:val="Heading2"/>
            </w:pPr>
            <w:r>
              <w:t>PROJECTS</w:t>
            </w:r>
          </w:p>
          <w:p w:rsidR="00A3629A" w:rsidRPr="006F4A1C" w:rsidRDefault="00A3629A" w:rsidP="00A3629A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6F4A1C">
              <w:rPr>
                <w:sz w:val="16"/>
                <w:szCs w:val="16"/>
              </w:rPr>
              <w:t>College Management System using MySQL database and Angular framework</w:t>
            </w:r>
          </w:p>
          <w:p w:rsidR="00087188" w:rsidRPr="006F4A1C" w:rsidRDefault="00087188" w:rsidP="000572E2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6F4A1C">
              <w:rPr>
                <w:sz w:val="16"/>
                <w:szCs w:val="16"/>
              </w:rPr>
              <w:t xml:space="preserve">Smart Inverter(Final year project) </w:t>
            </w:r>
            <w:r w:rsidR="000B34E4" w:rsidRPr="006F4A1C">
              <w:rPr>
                <w:sz w:val="16"/>
                <w:szCs w:val="16"/>
              </w:rPr>
              <w:t>S</w:t>
            </w:r>
            <w:r w:rsidRPr="006F4A1C">
              <w:rPr>
                <w:sz w:val="16"/>
                <w:szCs w:val="16"/>
              </w:rPr>
              <w:t>olar power generation</w:t>
            </w:r>
            <w:r w:rsidR="000B34E4" w:rsidRPr="006F4A1C">
              <w:rPr>
                <w:sz w:val="16"/>
                <w:szCs w:val="16"/>
              </w:rPr>
              <w:t xml:space="preserve"> using MPPT algorithm and Node MCU</w:t>
            </w:r>
          </w:p>
          <w:p w:rsidR="00087188" w:rsidRPr="006F4A1C" w:rsidRDefault="00087188" w:rsidP="000572E2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6F4A1C">
              <w:rPr>
                <w:sz w:val="16"/>
                <w:szCs w:val="16"/>
              </w:rPr>
              <w:t xml:space="preserve">Women safety device </w:t>
            </w:r>
            <w:r w:rsidR="000B34E4" w:rsidRPr="006F4A1C">
              <w:rPr>
                <w:sz w:val="16"/>
                <w:szCs w:val="16"/>
              </w:rPr>
              <w:t>using GSM technology and GPS tracking</w:t>
            </w:r>
          </w:p>
          <w:p w:rsidR="00A3629A" w:rsidRDefault="00A3629A" w:rsidP="00A3629A">
            <w:pPr>
              <w:pStyle w:val="Heading2"/>
            </w:pPr>
            <w:r>
              <w:t>Internships and trainings</w:t>
            </w:r>
          </w:p>
          <w:p w:rsidR="00A3629A" w:rsidRPr="006F4A1C" w:rsidRDefault="000B34E4" w:rsidP="00A3629A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6F4A1C">
              <w:rPr>
                <w:sz w:val="16"/>
                <w:szCs w:val="16"/>
              </w:rPr>
              <w:t>Industrial Training a Keltron Knowledge Centre, Ernakulam</w:t>
            </w:r>
          </w:p>
          <w:p w:rsidR="00A3629A" w:rsidRPr="006F4A1C" w:rsidRDefault="006F4A1C" w:rsidP="00A3629A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6F4A1C">
              <w:rPr>
                <w:sz w:val="16"/>
                <w:szCs w:val="16"/>
              </w:rPr>
              <w:t xml:space="preserve">30 days Internship program on </w:t>
            </w:r>
            <w:r w:rsidR="00A3629A" w:rsidRPr="006F4A1C">
              <w:rPr>
                <w:sz w:val="16"/>
                <w:szCs w:val="16"/>
              </w:rPr>
              <w:t>Matlab</w:t>
            </w:r>
            <w:r w:rsidRPr="006F4A1C">
              <w:rPr>
                <w:sz w:val="16"/>
                <w:szCs w:val="16"/>
              </w:rPr>
              <w:t xml:space="preserve"> at </w:t>
            </w:r>
            <w:hyperlink r:id="rId12" w:history="1">
              <w:r w:rsidRPr="006F4A1C">
                <w:rPr>
                  <w:rStyle w:val="Hyperlink"/>
                  <w:sz w:val="16"/>
                  <w:szCs w:val="16"/>
                </w:rPr>
                <w:t>www.pantechsolution.net</w:t>
              </w:r>
            </w:hyperlink>
            <w:r w:rsidRPr="006F4A1C">
              <w:rPr>
                <w:sz w:val="16"/>
                <w:szCs w:val="16"/>
              </w:rPr>
              <w:t xml:space="preserve"> in association with IETE Mumbai</w:t>
            </w:r>
          </w:p>
          <w:p w:rsidR="00A3629A" w:rsidRPr="006F4A1C" w:rsidRDefault="00A3629A" w:rsidP="00A3629A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6F4A1C">
              <w:rPr>
                <w:sz w:val="16"/>
                <w:szCs w:val="16"/>
              </w:rPr>
              <w:t>Java fu</w:t>
            </w:r>
            <w:r w:rsidR="000B34E4" w:rsidRPr="006F4A1C">
              <w:rPr>
                <w:sz w:val="16"/>
                <w:szCs w:val="16"/>
              </w:rPr>
              <w:t>l</w:t>
            </w:r>
            <w:r w:rsidRPr="006F4A1C">
              <w:rPr>
                <w:sz w:val="16"/>
                <w:szCs w:val="16"/>
              </w:rPr>
              <w:t>l stack developer training</w:t>
            </w:r>
            <w:r w:rsidR="000B34E4" w:rsidRPr="006F4A1C">
              <w:rPr>
                <w:sz w:val="16"/>
                <w:szCs w:val="16"/>
              </w:rPr>
              <w:t xml:space="preserve"> organized </w:t>
            </w:r>
            <w:r w:rsidR="006F4A1C" w:rsidRPr="006F4A1C">
              <w:rPr>
                <w:sz w:val="16"/>
                <w:szCs w:val="16"/>
              </w:rPr>
              <w:t>by B-HUB</w:t>
            </w:r>
            <w:r w:rsidR="000B34E4" w:rsidRPr="006F4A1C">
              <w:rPr>
                <w:sz w:val="16"/>
                <w:szCs w:val="16"/>
              </w:rPr>
              <w:t>, Trivandrum</w:t>
            </w:r>
          </w:p>
          <w:p w:rsidR="00036450" w:rsidRDefault="00692CA1" w:rsidP="00036450">
            <w:pPr>
              <w:pStyle w:val="Heading2"/>
            </w:pPr>
            <w:r>
              <w:t>TECHNICAL SKILLS</w:t>
            </w:r>
          </w:p>
          <w:p w:rsidR="00036450" w:rsidRPr="000572E2" w:rsidRDefault="000572E2" w:rsidP="006C1D9D">
            <w:pPr>
              <w:pStyle w:val="ListBullet"/>
              <w:jc w:val="both"/>
              <w:rPr>
                <w:color w:val="FFFFFF" w:themeColor="background1"/>
              </w:rPr>
            </w:pPr>
            <w:r>
              <w:rPr>
                <w:sz w:val="16"/>
                <w:szCs w:val="16"/>
              </w:rPr>
              <w:t xml:space="preserve">Java Full Stack </w:t>
            </w:r>
          </w:p>
          <w:p w:rsidR="000572E2" w:rsidRPr="000572E2" w:rsidRDefault="000572E2" w:rsidP="006C1D9D">
            <w:pPr>
              <w:pStyle w:val="ListBullet"/>
              <w:jc w:val="both"/>
              <w:rPr>
                <w:color w:val="FFFFFF" w:themeColor="background1"/>
              </w:rPr>
            </w:pPr>
            <w:r>
              <w:rPr>
                <w:sz w:val="16"/>
                <w:szCs w:val="16"/>
              </w:rPr>
              <w:t>Angular framework</w:t>
            </w:r>
          </w:p>
          <w:p w:rsidR="000572E2" w:rsidRPr="000572E2" w:rsidRDefault="000572E2" w:rsidP="006C1D9D">
            <w:pPr>
              <w:pStyle w:val="ListBullet"/>
              <w:jc w:val="both"/>
              <w:rPr>
                <w:color w:val="FFFFFF" w:themeColor="background1"/>
              </w:rPr>
            </w:pPr>
            <w:r>
              <w:rPr>
                <w:sz w:val="16"/>
                <w:szCs w:val="16"/>
              </w:rPr>
              <w:t>ReactJS</w:t>
            </w:r>
          </w:p>
          <w:p w:rsidR="000572E2" w:rsidRPr="000572E2" w:rsidRDefault="000572E2" w:rsidP="006C1D9D">
            <w:pPr>
              <w:pStyle w:val="ListBullet"/>
              <w:jc w:val="both"/>
              <w:rPr>
                <w:color w:val="FFFFFF" w:themeColor="background1"/>
              </w:rPr>
            </w:pPr>
            <w:r>
              <w:rPr>
                <w:sz w:val="16"/>
                <w:szCs w:val="16"/>
              </w:rPr>
              <w:t>Dockerizing applications</w:t>
            </w:r>
          </w:p>
          <w:p w:rsidR="000572E2" w:rsidRPr="000B34E4" w:rsidRDefault="000572E2" w:rsidP="006C1D9D">
            <w:pPr>
              <w:pStyle w:val="ListBullet"/>
              <w:jc w:val="both"/>
              <w:rPr>
                <w:color w:val="FFFFFF" w:themeColor="background1"/>
              </w:rPr>
            </w:pPr>
            <w:r>
              <w:rPr>
                <w:sz w:val="16"/>
                <w:szCs w:val="16"/>
              </w:rPr>
              <w:t>Programming in Go, C and  C++</w:t>
            </w:r>
          </w:p>
          <w:p w:rsidR="000B34E4" w:rsidRPr="00520DEA" w:rsidRDefault="006F4A1C" w:rsidP="006C1D9D">
            <w:pPr>
              <w:pStyle w:val="ListBullet"/>
              <w:jc w:val="both"/>
              <w:rPr>
                <w:color w:val="FFFFFF" w:themeColor="background1"/>
              </w:rPr>
            </w:pPr>
            <w:r>
              <w:rPr>
                <w:sz w:val="16"/>
                <w:szCs w:val="16"/>
              </w:rPr>
              <w:t>JavaScript</w:t>
            </w:r>
            <w:r w:rsidR="000B34E4">
              <w:rPr>
                <w:sz w:val="16"/>
                <w:szCs w:val="16"/>
              </w:rPr>
              <w:t>, HTML and CSS</w:t>
            </w:r>
          </w:p>
          <w:p w:rsidR="00520DEA" w:rsidRPr="000572E2" w:rsidRDefault="00520DEA" w:rsidP="006C1D9D">
            <w:pPr>
              <w:pStyle w:val="ListBullet"/>
              <w:jc w:val="both"/>
              <w:rPr>
                <w:color w:val="FFFFFF" w:themeColor="background1"/>
              </w:rPr>
            </w:pPr>
            <w:r>
              <w:rPr>
                <w:sz w:val="16"/>
                <w:szCs w:val="16"/>
              </w:rPr>
              <w:t>Simulation skills: Matlab, Verilog, Scilab</w:t>
            </w:r>
            <w:bookmarkStart w:id="0" w:name="_GoBack"/>
            <w:bookmarkEnd w:id="0"/>
          </w:p>
          <w:p w:rsidR="000572E2" w:rsidRPr="00692CA1" w:rsidRDefault="000572E2" w:rsidP="000572E2">
            <w:pPr>
              <w:pStyle w:val="ListBullet"/>
              <w:numPr>
                <w:ilvl w:val="0"/>
                <w:numId w:val="0"/>
              </w:numPr>
              <w:ind w:left="420"/>
              <w:jc w:val="both"/>
              <w:rPr>
                <w:color w:val="FFFFFF" w:themeColor="background1"/>
              </w:rPr>
            </w:pPr>
          </w:p>
          <w:p w:rsidR="00692CA1" w:rsidRPr="004D3011" w:rsidRDefault="00692CA1" w:rsidP="000572E2">
            <w:pPr>
              <w:pStyle w:val="ListBullet"/>
              <w:numPr>
                <w:ilvl w:val="0"/>
                <w:numId w:val="0"/>
              </w:numPr>
              <w:ind w:left="420"/>
              <w:jc w:val="both"/>
              <w:rPr>
                <w:color w:val="FFFFFF" w:themeColor="background1"/>
              </w:rPr>
            </w:pPr>
          </w:p>
        </w:tc>
      </w:tr>
    </w:tbl>
    <w:p w:rsidR="0043117B" w:rsidRDefault="004E14E6" w:rsidP="000C45FF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4E6" w:rsidRDefault="004E14E6" w:rsidP="000C45FF">
      <w:r>
        <w:separator/>
      </w:r>
    </w:p>
  </w:endnote>
  <w:endnote w:type="continuationSeparator" w:id="0">
    <w:p w:rsidR="004E14E6" w:rsidRDefault="004E14E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4E6" w:rsidRDefault="004E14E6" w:rsidP="000C45FF">
      <w:r>
        <w:separator/>
      </w:r>
    </w:p>
  </w:footnote>
  <w:footnote w:type="continuationSeparator" w:id="0">
    <w:p w:rsidR="004E14E6" w:rsidRDefault="004E14E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2436766C" wp14:editId="5869C66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0578B"/>
    <w:multiLevelType w:val="hybridMultilevel"/>
    <w:tmpl w:val="5D1C62D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28FE17B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4591210"/>
    <w:multiLevelType w:val="hybridMultilevel"/>
    <w:tmpl w:val="3A1A51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2CDD4CE3"/>
    <w:multiLevelType w:val="hybridMultilevel"/>
    <w:tmpl w:val="F32C6994"/>
    <w:lvl w:ilvl="0" w:tplc="F502E6D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94B6D2" w:themeColor="accent1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4698746B"/>
    <w:multiLevelType w:val="hybridMultilevel"/>
    <w:tmpl w:val="F0C8C42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48C021A7"/>
    <w:multiLevelType w:val="hybridMultilevel"/>
    <w:tmpl w:val="744058B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49D23C5F"/>
    <w:multiLevelType w:val="hybridMultilevel"/>
    <w:tmpl w:val="883E45A6"/>
    <w:lvl w:ilvl="0" w:tplc="3FC0230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94B6D2" w:themeColor="accent1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55055B80"/>
    <w:multiLevelType w:val="hybridMultilevel"/>
    <w:tmpl w:val="27E00BDC"/>
    <w:lvl w:ilvl="0" w:tplc="AA2272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D7418"/>
    <w:multiLevelType w:val="hybridMultilevel"/>
    <w:tmpl w:val="8E6E8D26"/>
    <w:lvl w:ilvl="0" w:tplc="AA2272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A175B"/>
    <w:multiLevelType w:val="hybridMultilevel"/>
    <w:tmpl w:val="5F442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A222B"/>
    <w:multiLevelType w:val="hybridMultilevel"/>
    <w:tmpl w:val="2D9C45A8"/>
    <w:lvl w:ilvl="0" w:tplc="AA2272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1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A26"/>
    <w:rsid w:val="000041C4"/>
    <w:rsid w:val="00021A26"/>
    <w:rsid w:val="00036450"/>
    <w:rsid w:val="000572E2"/>
    <w:rsid w:val="00087188"/>
    <w:rsid w:val="00094499"/>
    <w:rsid w:val="00096D1F"/>
    <w:rsid w:val="000B34E4"/>
    <w:rsid w:val="000C45FF"/>
    <w:rsid w:val="000E3FD1"/>
    <w:rsid w:val="00112054"/>
    <w:rsid w:val="00114527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2F14"/>
    <w:rsid w:val="00256CF7"/>
    <w:rsid w:val="00281FD5"/>
    <w:rsid w:val="0030481B"/>
    <w:rsid w:val="003156FC"/>
    <w:rsid w:val="003254B5"/>
    <w:rsid w:val="0037121F"/>
    <w:rsid w:val="00385167"/>
    <w:rsid w:val="003A6B7D"/>
    <w:rsid w:val="003B06CA"/>
    <w:rsid w:val="004071FC"/>
    <w:rsid w:val="00445947"/>
    <w:rsid w:val="004813B3"/>
    <w:rsid w:val="00496591"/>
    <w:rsid w:val="004C63E4"/>
    <w:rsid w:val="004D3011"/>
    <w:rsid w:val="004E14E6"/>
    <w:rsid w:val="00520DEA"/>
    <w:rsid w:val="005262AC"/>
    <w:rsid w:val="005E39D5"/>
    <w:rsid w:val="00600670"/>
    <w:rsid w:val="00616E38"/>
    <w:rsid w:val="00617396"/>
    <w:rsid w:val="0062123A"/>
    <w:rsid w:val="00646E75"/>
    <w:rsid w:val="006771D0"/>
    <w:rsid w:val="00692CA1"/>
    <w:rsid w:val="006C1D9D"/>
    <w:rsid w:val="006D18BC"/>
    <w:rsid w:val="006F4A1C"/>
    <w:rsid w:val="00715FCB"/>
    <w:rsid w:val="00743101"/>
    <w:rsid w:val="007775E1"/>
    <w:rsid w:val="007867A0"/>
    <w:rsid w:val="007927F5"/>
    <w:rsid w:val="00802CA0"/>
    <w:rsid w:val="008B3A1B"/>
    <w:rsid w:val="009260CD"/>
    <w:rsid w:val="00952C25"/>
    <w:rsid w:val="009B539F"/>
    <w:rsid w:val="00A2118D"/>
    <w:rsid w:val="00A3629A"/>
    <w:rsid w:val="00A40869"/>
    <w:rsid w:val="00AD76E2"/>
    <w:rsid w:val="00B20152"/>
    <w:rsid w:val="00B359E4"/>
    <w:rsid w:val="00B57D98"/>
    <w:rsid w:val="00B70850"/>
    <w:rsid w:val="00C039FE"/>
    <w:rsid w:val="00C066B6"/>
    <w:rsid w:val="00C37BA1"/>
    <w:rsid w:val="00C4674C"/>
    <w:rsid w:val="00C506CF"/>
    <w:rsid w:val="00C547D5"/>
    <w:rsid w:val="00C72662"/>
    <w:rsid w:val="00C72BED"/>
    <w:rsid w:val="00C80811"/>
    <w:rsid w:val="00C9578B"/>
    <w:rsid w:val="00CB0055"/>
    <w:rsid w:val="00D2522B"/>
    <w:rsid w:val="00D26EB2"/>
    <w:rsid w:val="00D422DE"/>
    <w:rsid w:val="00D53CE3"/>
    <w:rsid w:val="00D5459D"/>
    <w:rsid w:val="00DA1F4D"/>
    <w:rsid w:val="00DD172A"/>
    <w:rsid w:val="00DF4F99"/>
    <w:rsid w:val="00E25A26"/>
    <w:rsid w:val="00E4381A"/>
    <w:rsid w:val="00E55D74"/>
    <w:rsid w:val="00F05EDE"/>
    <w:rsid w:val="00F364A3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D1F5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NoSpacing">
    <w:name w:val="No Spacing"/>
    <w:uiPriority w:val="1"/>
    <w:qFormat/>
    <w:rsid w:val="000041C4"/>
    <w:rPr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057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pantechsolution.ne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rchana.aniyan@quest-global.com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31841\AppData\Roaming\Microsoft\Templates\Hospitality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B15879A7B124742BF96F5C6378BD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3C853-EFE3-4066-8D71-684F839434A8}"/>
      </w:docPartPr>
      <w:docPartBody>
        <w:p w:rsidR="00E210C1" w:rsidRDefault="001E3053">
          <w:pPr>
            <w:pStyle w:val="0B15879A7B124742BF96F5C6378BD1C9"/>
          </w:pPr>
          <w:r w:rsidRPr="00D5459D">
            <w:t>Profile</w:t>
          </w:r>
        </w:p>
      </w:docPartBody>
    </w:docPart>
    <w:docPart>
      <w:docPartPr>
        <w:name w:val="8BF6BB8632E146839B3D59CB0DBE6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579DF-6585-47F2-97A4-59819190CD97}"/>
      </w:docPartPr>
      <w:docPartBody>
        <w:p w:rsidR="00E210C1" w:rsidRDefault="001E3053">
          <w:pPr>
            <w:pStyle w:val="8BF6BB8632E146839B3D59CB0DBE65E3"/>
          </w:pPr>
          <w:r w:rsidRPr="00CB0055">
            <w:t>Contact</w:t>
          </w:r>
        </w:p>
      </w:docPartBody>
    </w:docPart>
    <w:docPart>
      <w:docPartPr>
        <w:name w:val="A1190AC1776A46EFAF946AE07BF4C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021D2-D26A-488C-9949-F9BFAFF8CE23}"/>
      </w:docPartPr>
      <w:docPartBody>
        <w:p w:rsidR="00E210C1" w:rsidRDefault="001E3053">
          <w:pPr>
            <w:pStyle w:val="A1190AC1776A46EFAF946AE07BF4CD1B"/>
          </w:pPr>
          <w:r w:rsidRPr="004D3011">
            <w:t>PHONE:</w:t>
          </w:r>
        </w:p>
      </w:docPartBody>
    </w:docPart>
    <w:docPart>
      <w:docPartPr>
        <w:name w:val="CC083712CE9A48CA8CA00739EC50D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F48C2-B836-49C5-BDC9-8343087DF8AD}"/>
      </w:docPartPr>
      <w:docPartBody>
        <w:p w:rsidR="00E210C1" w:rsidRDefault="001E3053">
          <w:pPr>
            <w:pStyle w:val="CC083712CE9A48CA8CA00739EC50D317"/>
          </w:pPr>
          <w:r w:rsidRPr="004D3011">
            <w:t>EMAIL:</w:t>
          </w:r>
        </w:p>
      </w:docPartBody>
    </w:docPart>
    <w:docPart>
      <w:docPartPr>
        <w:name w:val="C3272FC968544F128A7E64163F625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05A7B-378A-4C41-B2FE-080A4396E9A4}"/>
      </w:docPartPr>
      <w:docPartBody>
        <w:p w:rsidR="00E210C1" w:rsidRDefault="001E3053">
          <w:pPr>
            <w:pStyle w:val="C3272FC968544F128A7E64163F625A30"/>
          </w:pPr>
          <w:r w:rsidRPr="00036450">
            <w:t>WORK EXPERIENCE</w:t>
          </w:r>
        </w:p>
      </w:docPartBody>
    </w:docPart>
    <w:docPart>
      <w:docPartPr>
        <w:name w:val="9E2330BF81BD47A3A30F272D77060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0E29-F040-4B71-B831-6C5A77E39F21}"/>
      </w:docPartPr>
      <w:docPartBody>
        <w:p w:rsidR="00E210C1" w:rsidRDefault="001E3053">
          <w:pPr>
            <w:pStyle w:val="9E2330BF81BD47A3A30F272D77060119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053"/>
    <w:rsid w:val="001E3053"/>
    <w:rsid w:val="002201D9"/>
    <w:rsid w:val="002858D8"/>
    <w:rsid w:val="00E036C9"/>
    <w:rsid w:val="00E2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15879A7B124742BF96F5C6378BD1C9">
    <w:name w:val="0B15879A7B124742BF96F5C6378BD1C9"/>
  </w:style>
  <w:style w:type="paragraph" w:customStyle="1" w:styleId="8BF6BB8632E146839B3D59CB0DBE65E3">
    <w:name w:val="8BF6BB8632E146839B3D59CB0DBE65E3"/>
  </w:style>
  <w:style w:type="paragraph" w:customStyle="1" w:styleId="A1190AC1776A46EFAF946AE07BF4CD1B">
    <w:name w:val="A1190AC1776A46EFAF946AE07BF4CD1B"/>
  </w:style>
  <w:style w:type="paragraph" w:customStyle="1" w:styleId="CC083712CE9A48CA8CA00739EC50D317">
    <w:name w:val="CC083712CE9A48CA8CA00739EC50D317"/>
  </w:style>
  <w:style w:type="paragraph" w:customStyle="1" w:styleId="C3272FC968544F128A7E64163F625A30">
    <w:name w:val="C3272FC968544F128A7E64163F625A30"/>
  </w:style>
  <w:style w:type="paragraph" w:customStyle="1" w:styleId="9E2330BF81BD47A3A30F272D77060119">
    <w:name w:val="9E2330BF81BD47A3A30F272D770601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Hospitality management resume</Template>
  <TotalTime>0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2021-06-15T04:40:00Z</dcterms:created>
  <dcterms:modified xsi:type="dcterms:W3CDTF">2021-06-15T09:35:00Z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